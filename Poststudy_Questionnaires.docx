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937"/>
        <w:gridCol w:w="1559"/>
        <w:gridCol w:w="3790"/>
        <w:gridCol w:w="1596"/>
      </w:tblGrid>
      <w:tr w:rsidR="001F6A53" w:rsidTr="00D45FD9">
        <w:trPr>
          <w:trHeight w:val="416"/>
        </w:trPr>
        <w:tc>
          <w:tcPr>
            <w:tcW w:w="468" w:type="dxa"/>
          </w:tcPr>
          <w:p w:rsidR="001F6A53" w:rsidRDefault="001F6A53"/>
        </w:tc>
        <w:tc>
          <w:tcPr>
            <w:tcW w:w="1937" w:type="dxa"/>
          </w:tcPr>
          <w:p w:rsidR="001F6A53" w:rsidRDefault="001F6A53">
            <w:r>
              <w:t xml:space="preserve">Page </w:t>
            </w:r>
          </w:p>
        </w:tc>
        <w:tc>
          <w:tcPr>
            <w:tcW w:w="1559" w:type="dxa"/>
          </w:tcPr>
          <w:p w:rsidR="001F6A53" w:rsidRDefault="001F6A53">
            <w:r>
              <w:t>Database table</w:t>
            </w:r>
          </w:p>
        </w:tc>
        <w:tc>
          <w:tcPr>
            <w:tcW w:w="3790" w:type="dxa"/>
          </w:tcPr>
          <w:p w:rsidR="001F6A53" w:rsidRDefault="001F6A53">
            <w:r>
              <w:t>Table contents</w:t>
            </w:r>
          </w:p>
        </w:tc>
        <w:tc>
          <w:tcPr>
            <w:tcW w:w="1596" w:type="dxa"/>
          </w:tcPr>
          <w:p w:rsidR="001F6A53" w:rsidRDefault="001F6A53">
            <w:r>
              <w:t>Next Page</w:t>
            </w:r>
          </w:p>
        </w:tc>
      </w:tr>
      <w:tr w:rsidR="001F6A53" w:rsidTr="00D45FD9">
        <w:tc>
          <w:tcPr>
            <w:tcW w:w="468" w:type="dxa"/>
          </w:tcPr>
          <w:p w:rsidR="001F6A53" w:rsidRDefault="001F6A53">
            <w:r>
              <w:t>1.</w:t>
            </w:r>
          </w:p>
        </w:tc>
        <w:tc>
          <w:tcPr>
            <w:tcW w:w="1937" w:type="dxa"/>
          </w:tcPr>
          <w:p w:rsidR="001F6A53" w:rsidRDefault="001F6A53">
            <w:r>
              <w:t>Demographic page</w:t>
            </w:r>
          </w:p>
        </w:tc>
        <w:tc>
          <w:tcPr>
            <w:tcW w:w="1559" w:type="dxa"/>
          </w:tcPr>
          <w:p w:rsidR="001F6A53" w:rsidRDefault="001F6A53">
            <w:proofErr w:type="spellStart"/>
            <w:r>
              <w:t>tblDemo</w:t>
            </w:r>
            <w:proofErr w:type="spellEnd"/>
          </w:p>
        </w:tc>
        <w:tc>
          <w:tcPr>
            <w:tcW w:w="3790" w:type="dxa"/>
          </w:tcPr>
          <w:p w:rsidR="001F6A53" w:rsidRDefault="001F6A53" w:rsidP="001F6A53">
            <w:pPr>
              <w:pStyle w:val="ListParagraph"/>
              <w:numPr>
                <w:ilvl w:val="0"/>
                <w:numId w:val="1"/>
              </w:numPr>
            </w:pPr>
            <w:r>
              <w:t>Gender (radio)</w:t>
            </w:r>
          </w:p>
          <w:p w:rsidR="001F6A53" w:rsidRDefault="001F6A53" w:rsidP="001F6A53">
            <w:pPr>
              <w:pStyle w:val="ListParagraph"/>
              <w:numPr>
                <w:ilvl w:val="0"/>
                <w:numId w:val="1"/>
              </w:numPr>
            </w:pPr>
            <w:r>
              <w:t>Nationality (Country dropdown)</w:t>
            </w:r>
          </w:p>
          <w:p w:rsidR="00DD5601" w:rsidRDefault="00DD5601" w:rsidP="001F6A53">
            <w:pPr>
              <w:pStyle w:val="ListParagraph"/>
              <w:numPr>
                <w:ilvl w:val="0"/>
                <w:numId w:val="1"/>
              </w:numPr>
            </w:pPr>
            <w:r>
              <w:t>Age range</w:t>
            </w:r>
          </w:p>
          <w:p w:rsidR="00DD5601" w:rsidRDefault="00DD5601" w:rsidP="001F6A53">
            <w:pPr>
              <w:pStyle w:val="ListParagraph"/>
              <w:numPr>
                <w:ilvl w:val="0"/>
                <w:numId w:val="1"/>
              </w:numPr>
            </w:pPr>
            <w:r>
              <w:t>Occupation</w:t>
            </w:r>
          </w:p>
          <w:p w:rsidR="00DD5601" w:rsidRDefault="00DD5601" w:rsidP="001F6A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96" w:type="dxa"/>
          </w:tcPr>
          <w:p w:rsidR="001F6A53" w:rsidRDefault="001F6A53">
            <w:r>
              <w:t xml:space="preserve">Neutral Page </w:t>
            </w:r>
          </w:p>
        </w:tc>
      </w:tr>
      <w:tr w:rsidR="001F6A53" w:rsidTr="00D45FD9">
        <w:tc>
          <w:tcPr>
            <w:tcW w:w="468" w:type="dxa"/>
          </w:tcPr>
          <w:p w:rsidR="001F6A53" w:rsidRDefault="001F6A53">
            <w:r>
              <w:t>2.</w:t>
            </w:r>
          </w:p>
        </w:tc>
        <w:tc>
          <w:tcPr>
            <w:tcW w:w="1937" w:type="dxa"/>
          </w:tcPr>
          <w:p w:rsidR="001F6A53" w:rsidRDefault="001F6A53">
            <w:r>
              <w:t xml:space="preserve">Neutral Page </w:t>
            </w:r>
          </w:p>
        </w:tc>
        <w:tc>
          <w:tcPr>
            <w:tcW w:w="1559" w:type="dxa"/>
          </w:tcPr>
          <w:p w:rsidR="001F6A53" w:rsidRDefault="001F6A53">
            <w:proofErr w:type="spellStart"/>
            <w:r>
              <w:t>tblNeutral</w:t>
            </w:r>
            <w:proofErr w:type="spellEnd"/>
          </w:p>
        </w:tc>
        <w:tc>
          <w:tcPr>
            <w:tcW w:w="3790" w:type="dxa"/>
          </w:tcPr>
          <w:p w:rsidR="001F6A53" w:rsidRDefault="001F6A53">
            <w:r>
              <w:t xml:space="preserve">Watch Neutral </w:t>
            </w:r>
            <w:r w:rsidR="005B0A62">
              <w:t xml:space="preserve">movie and click </w:t>
            </w:r>
            <w:r w:rsidR="005B0A62" w:rsidRPr="005B0A62">
              <w:rPr>
                <w:b/>
              </w:rPr>
              <w:t xml:space="preserve">NEXT </w:t>
            </w:r>
          </w:p>
        </w:tc>
        <w:tc>
          <w:tcPr>
            <w:tcW w:w="1596" w:type="dxa"/>
          </w:tcPr>
          <w:p w:rsidR="001F6A53" w:rsidRDefault="001F6A53"/>
        </w:tc>
      </w:tr>
      <w:tr w:rsidR="001F6A53" w:rsidTr="00D45FD9">
        <w:tc>
          <w:tcPr>
            <w:tcW w:w="468" w:type="dxa"/>
          </w:tcPr>
          <w:p w:rsidR="001F6A53" w:rsidRDefault="005B0A62">
            <w:r>
              <w:t xml:space="preserve">3. </w:t>
            </w:r>
          </w:p>
        </w:tc>
        <w:tc>
          <w:tcPr>
            <w:tcW w:w="1937" w:type="dxa"/>
          </w:tcPr>
          <w:p w:rsidR="001F6A53" w:rsidRDefault="00DD5601">
            <w:r>
              <w:t>Decision maker (Hidden)</w:t>
            </w:r>
          </w:p>
        </w:tc>
        <w:tc>
          <w:tcPr>
            <w:tcW w:w="1559" w:type="dxa"/>
          </w:tcPr>
          <w:p w:rsidR="001F6A53" w:rsidRDefault="001F6A53"/>
        </w:tc>
        <w:tc>
          <w:tcPr>
            <w:tcW w:w="3790" w:type="dxa"/>
          </w:tcPr>
          <w:p w:rsidR="001F6A53" w:rsidRDefault="001F6A53"/>
        </w:tc>
        <w:tc>
          <w:tcPr>
            <w:tcW w:w="1596" w:type="dxa"/>
          </w:tcPr>
          <w:p w:rsidR="001F6A53" w:rsidRDefault="001F6A53"/>
        </w:tc>
      </w:tr>
      <w:tr w:rsidR="001F6A53" w:rsidTr="00D45FD9">
        <w:tc>
          <w:tcPr>
            <w:tcW w:w="468" w:type="dxa"/>
          </w:tcPr>
          <w:p w:rsidR="001F6A53" w:rsidRDefault="00DD5601">
            <w:r>
              <w:t>4.</w:t>
            </w:r>
          </w:p>
        </w:tc>
        <w:tc>
          <w:tcPr>
            <w:tcW w:w="1937" w:type="dxa"/>
          </w:tcPr>
          <w:p w:rsidR="001F6A53" w:rsidRDefault="00DD5601" w:rsidP="00DD5601">
            <w:r>
              <w:t xml:space="preserve">Control -&gt; </w:t>
            </w:r>
          </w:p>
        </w:tc>
        <w:tc>
          <w:tcPr>
            <w:tcW w:w="1559" w:type="dxa"/>
          </w:tcPr>
          <w:p w:rsidR="001F6A53" w:rsidRDefault="00DD5601">
            <w:proofErr w:type="spellStart"/>
            <w:r>
              <w:t>tblControl</w:t>
            </w:r>
            <w:proofErr w:type="spellEnd"/>
          </w:p>
        </w:tc>
        <w:tc>
          <w:tcPr>
            <w:tcW w:w="3790" w:type="dxa"/>
          </w:tcPr>
          <w:p w:rsidR="001F6A53" w:rsidRDefault="00DD5601">
            <w:r>
              <w:t>Contains 3 questionnaires</w:t>
            </w:r>
          </w:p>
        </w:tc>
        <w:tc>
          <w:tcPr>
            <w:tcW w:w="1596" w:type="dxa"/>
          </w:tcPr>
          <w:p w:rsidR="001F6A53" w:rsidRDefault="00DD5601">
            <w:r>
              <w:t>Randomly determined</w:t>
            </w:r>
          </w:p>
        </w:tc>
      </w:tr>
      <w:tr w:rsidR="001F6A53" w:rsidTr="00D45FD9">
        <w:tc>
          <w:tcPr>
            <w:tcW w:w="468" w:type="dxa"/>
          </w:tcPr>
          <w:p w:rsidR="001F6A53" w:rsidRDefault="00D45FD9">
            <w:r>
              <w:t>5.</w:t>
            </w:r>
          </w:p>
        </w:tc>
        <w:tc>
          <w:tcPr>
            <w:tcW w:w="1937" w:type="dxa"/>
          </w:tcPr>
          <w:p w:rsidR="001F6A53" w:rsidRDefault="00DD5601">
            <w:r>
              <w:t>Happy</w:t>
            </w:r>
          </w:p>
        </w:tc>
        <w:tc>
          <w:tcPr>
            <w:tcW w:w="1559" w:type="dxa"/>
          </w:tcPr>
          <w:p w:rsidR="001F6A53" w:rsidRDefault="00DD5601">
            <w:proofErr w:type="spellStart"/>
            <w:r>
              <w:t>tblHappy</w:t>
            </w:r>
            <w:proofErr w:type="spellEnd"/>
            <w:r>
              <w:t xml:space="preserve"> </w:t>
            </w:r>
          </w:p>
        </w:tc>
        <w:tc>
          <w:tcPr>
            <w:tcW w:w="3790" w:type="dxa"/>
          </w:tcPr>
          <w:p w:rsidR="001F6A53" w:rsidRDefault="00DD5601">
            <w:r>
              <w:t xml:space="preserve">Watch Happy movie, </w:t>
            </w:r>
            <w:r w:rsidR="00350CA8">
              <w:t>3 questionnaires</w:t>
            </w:r>
          </w:p>
        </w:tc>
        <w:tc>
          <w:tcPr>
            <w:tcW w:w="1596" w:type="dxa"/>
          </w:tcPr>
          <w:p w:rsidR="001F6A53" w:rsidRDefault="001F6A53"/>
        </w:tc>
      </w:tr>
      <w:tr w:rsidR="001F6A53" w:rsidTr="00D45FD9">
        <w:tc>
          <w:tcPr>
            <w:tcW w:w="468" w:type="dxa"/>
          </w:tcPr>
          <w:p w:rsidR="001F6A53" w:rsidRDefault="00D45FD9">
            <w:r>
              <w:t>6.</w:t>
            </w:r>
          </w:p>
        </w:tc>
        <w:tc>
          <w:tcPr>
            <w:tcW w:w="1937" w:type="dxa"/>
          </w:tcPr>
          <w:p w:rsidR="001F6A53" w:rsidRDefault="00350CA8">
            <w:r>
              <w:t>Fear</w:t>
            </w:r>
          </w:p>
        </w:tc>
        <w:tc>
          <w:tcPr>
            <w:tcW w:w="1559" w:type="dxa"/>
          </w:tcPr>
          <w:p w:rsidR="001F6A53" w:rsidRDefault="00350CA8">
            <w:proofErr w:type="spellStart"/>
            <w:r>
              <w:t>tblFear</w:t>
            </w:r>
            <w:proofErr w:type="spellEnd"/>
            <w:r>
              <w:t xml:space="preserve"> </w:t>
            </w:r>
          </w:p>
        </w:tc>
        <w:tc>
          <w:tcPr>
            <w:tcW w:w="3790" w:type="dxa"/>
          </w:tcPr>
          <w:p w:rsidR="001F6A53" w:rsidRDefault="00350CA8" w:rsidP="00350CA8">
            <w:r>
              <w:t xml:space="preserve">Watch </w:t>
            </w:r>
            <w:r>
              <w:t xml:space="preserve">Fear </w:t>
            </w:r>
            <w:r>
              <w:t>movie, 3 questionnaires</w:t>
            </w:r>
          </w:p>
        </w:tc>
        <w:tc>
          <w:tcPr>
            <w:tcW w:w="1596" w:type="dxa"/>
          </w:tcPr>
          <w:p w:rsidR="001F6A53" w:rsidRDefault="001F6A53"/>
        </w:tc>
      </w:tr>
      <w:tr w:rsidR="001F6A53" w:rsidTr="00D45FD9">
        <w:tc>
          <w:tcPr>
            <w:tcW w:w="468" w:type="dxa"/>
          </w:tcPr>
          <w:p w:rsidR="001F6A53" w:rsidRDefault="001F6A53"/>
        </w:tc>
        <w:tc>
          <w:tcPr>
            <w:tcW w:w="1937" w:type="dxa"/>
          </w:tcPr>
          <w:p w:rsidR="001F6A53" w:rsidRDefault="00350CA8">
            <w:proofErr w:type="spellStart"/>
            <w:r>
              <w:t>Poststudy</w:t>
            </w:r>
            <w:proofErr w:type="spellEnd"/>
            <w:r>
              <w:t xml:space="preserve"> Questionnaires</w:t>
            </w:r>
          </w:p>
        </w:tc>
        <w:tc>
          <w:tcPr>
            <w:tcW w:w="1559" w:type="dxa"/>
          </w:tcPr>
          <w:p w:rsidR="001F6A53" w:rsidRDefault="00350CA8" w:rsidP="00350CA8">
            <w:proofErr w:type="spellStart"/>
            <w:r>
              <w:t>tblPoststudy</w:t>
            </w:r>
            <w:proofErr w:type="spellEnd"/>
          </w:p>
        </w:tc>
        <w:tc>
          <w:tcPr>
            <w:tcW w:w="3790" w:type="dxa"/>
          </w:tcPr>
          <w:p w:rsidR="00D45FD9" w:rsidRDefault="00D45FD9" w:rsidP="008021F1">
            <w:r>
              <w:t xml:space="preserve">Did you feel any emotion during the </w:t>
            </w:r>
            <w:r w:rsidR="008021F1">
              <w:t xml:space="preserve">first </w:t>
            </w:r>
            <w:proofErr w:type="gramStart"/>
            <w:r>
              <w:t>film ?</w:t>
            </w:r>
            <w:proofErr w:type="gramEnd"/>
            <w:r>
              <w:t xml:space="preserve">  Yes No </w:t>
            </w:r>
          </w:p>
          <w:p w:rsidR="008021F1" w:rsidRDefault="008021F1" w:rsidP="008021F1"/>
          <w:p w:rsidR="00D45FD9" w:rsidRDefault="00D45FD9" w:rsidP="00D45FD9">
            <w:r>
              <w:t>If so what was the emotion?   _____</w:t>
            </w:r>
          </w:p>
          <w:p w:rsidR="00D45FD9" w:rsidRDefault="00D45FD9" w:rsidP="00D45FD9">
            <w:r>
              <w:t xml:space="preserve">How much of this emotion did you feel </w:t>
            </w:r>
            <w:r w:rsidR="008021F1">
              <w:t>______</w:t>
            </w:r>
          </w:p>
          <w:p w:rsidR="008021F1" w:rsidRDefault="008021F1" w:rsidP="00D45FD9"/>
          <w:p w:rsidR="008021F1" w:rsidRDefault="008021F1" w:rsidP="008021F1">
            <w:r>
              <w:t>Please use the following pleasantness scale to rate the feelings you had during the film. Select your answer.</w:t>
            </w:r>
          </w:p>
          <w:p w:rsidR="008021F1" w:rsidRDefault="008021F1" w:rsidP="008021F1">
            <w:r>
              <w:t>0  - 8</w:t>
            </w:r>
          </w:p>
          <w:p w:rsidR="008021F1" w:rsidRDefault="008021F1" w:rsidP="00D45FD9"/>
          <w:p w:rsidR="008021F1" w:rsidRDefault="008021F1" w:rsidP="008021F1">
            <w:r>
              <w:t xml:space="preserve">Did you feel any emotion during the first </w:t>
            </w:r>
            <w:proofErr w:type="gramStart"/>
            <w:r>
              <w:t>film ?</w:t>
            </w:r>
            <w:proofErr w:type="gramEnd"/>
            <w:r>
              <w:t xml:space="preserve">  Yes No </w:t>
            </w:r>
          </w:p>
          <w:p w:rsidR="008021F1" w:rsidRDefault="008021F1" w:rsidP="008021F1"/>
          <w:p w:rsidR="008021F1" w:rsidRDefault="008021F1" w:rsidP="008021F1">
            <w:r>
              <w:t>If so what was the emotion?   _____</w:t>
            </w:r>
          </w:p>
          <w:p w:rsidR="008021F1" w:rsidRDefault="008021F1" w:rsidP="008021F1">
            <w:r>
              <w:t>How much of this emotion did you feel ______</w:t>
            </w:r>
          </w:p>
          <w:p w:rsidR="008021F1" w:rsidRDefault="008021F1" w:rsidP="008021F1"/>
          <w:p w:rsidR="008021F1" w:rsidRDefault="008021F1" w:rsidP="008021F1">
            <w:r>
              <w:t>Please use the following pleasantness scale to rate the feelings you had during the film. Select your answer.</w:t>
            </w:r>
          </w:p>
          <w:p w:rsidR="008021F1" w:rsidRDefault="008021F1" w:rsidP="008021F1">
            <w:r>
              <w:t>0  - 8</w:t>
            </w:r>
          </w:p>
          <w:p w:rsidR="008021F1" w:rsidRDefault="008021F1" w:rsidP="008021F1"/>
          <w:p w:rsidR="008021F1" w:rsidRDefault="008021F1" w:rsidP="00D45FD9"/>
          <w:p w:rsidR="00D45FD9" w:rsidRDefault="00350CA8" w:rsidP="008021F1">
            <w:r>
              <w:t>How did you feel when you watched Silence of the Lambs?</w:t>
            </w:r>
          </w:p>
          <w:p w:rsidR="00D45FD9" w:rsidRDefault="00D45FD9" w:rsidP="00D45FD9">
            <w:pPr>
              <w:pStyle w:val="ListParagraph"/>
            </w:pPr>
          </w:p>
          <w:p w:rsidR="00D45FD9" w:rsidRDefault="00D45FD9" w:rsidP="00D45FD9">
            <w:pPr>
              <w:pStyle w:val="ListParagraph"/>
            </w:pPr>
            <w:r>
              <w:t>Please use the following pleasantness scale to rate the feelings you had during the film. Select your answer.</w:t>
            </w:r>
          </w:p>
          <w:p w:rsidR="00D45FD9" w:rsidRDefault="00D45FD9" w:rsidP="00D45FD9">
            <w:pPr>
              <w:pStyle w:val="ListParagraph"/>
            </w:pPr>
            <w:r>
              <w:t>0  - 8</w:t>
            </w:r>
          </w:p>
          <w:p w:rsidR="00D45FD9" w:rsidRDefault="00D45FD9" w:rsidP="00D45FD9">
            <w:pPr>
              <w:pStyle w:val="ListParagraph"/>
            </w:pPr>
          </w:p>
          <w:p w:rsidR="00D45FD9" w:rsidRDefault="00D45FD9" w:rsidP="00D45FD9">
            <w:pPr>
              <w:pStyle w:val="ListParagraph"/>
              <w:numPr>
                <w:ilvl w:val="0"/>
                <w:numId w:val="2"/>
              </w:numPr>
            </w:pPr>
            <w:r>
              <w:t>Which of the movies have you watched before</w:t>
            </w:r>
          </w:p>
          <w:p w:rsidR="00D45FD9" w:rsidRDefault="00D45FD9" w:rsidP="00D45FD9">
            <w:pPr>
              <w:pStyle w:val="ListParagraph"/>
              <w:numPr>
                <w:ilvl w:val="0"/>
                <w:numId w:val="3"/>
              </w:numPr>
            </w:pPr>
            <w:r>
              <w:t>When Sally meets Harry only</w:t>
            </w:r>
          </w:p>
          <w:p w:rsidR="00D45FD9" w:rsidRDefault="00D45FD9" w:rsidP="00D45FD9">
            <w:pPr>
              <w:pStyle w:val="ListParagraph"/>
              <w:numPr>
                <w:ilvl w:val="0"/>
                <w:numId w:val="3"/>
              </w:numPr>
            </w:pPr>
            <w:r>
              <w:t>Silence of the Lambs only</w:t>
            </w:r>
          </w:p>
          <w:p w:rsidR="00D45FD9" w:rsidRDefault="00D45FD9" w:rsidP="00D45FD9">
            <w:pPr>
              <w:pStyle w:val="ListParagraph"/>
              <w:numPr>
                <w:ilvl w:val="0"/>
                <w:numId w:val="3"/>
              </w:numPr>
            </w:pPr>
            <w:r>
              <w:t>Both movies</w:t>
            </w:r>
          </w:p>
          <w:p w:rsidR="00D45FD9" w:rsidRDefault="00D45FD9" w:rsidP="00D45FD9">
            <w:pPr>
              <w:pStyle w:val="ListParagraph"/>
              <w:numPr>
                <w:ilvl w:val="0"/>
                <w:numId w:val="3"/>
              </w:numPr>
            </w:pPr>
            <w:r>
              <w:t>None of the movies</w:t>
            </w:r>
          </w:p>
          <w:p w:rsidR="00D45FD9" w:rsidRDefault="00D45FD9" w:rsidP="00D45FD9">
            <w:pPr>
              <w:pStyle w:val="ListParagraph"/>
            </w:pPr>
          </w:p>
          <w:p w:rsidR="00D45FD9" w:rsidRDefault="00D45FD9" w:rsidP="00D45FD9">
            <w:pPr>
              <w:pStyle w:val="ListParagraph"/>
            </w:pPr>
            <w:r>
              <w:t xml:space="preserve">Did you close your eyes or look away during any scenes?  </w:t>
            </w:r>
          </w:p>
          <w:p w:rsidR="00350CA8" w:rsidRDefault="00D45FD9" w:rsidP="00D45FD9">
            <w:pPr>
              <w:pStyle w:val="ListParagraph"/>
            </w:pPr>
            <w:r>
              <w:t>a) No    b) Yes</w:t>
            </w:r>
            <w:r w:rsidR="00350CA8">
              <w:t xml:space="preserve">  </w:t>
            </w:r>
          </w:p>
          <w:p w:rsidR="00D45FD9" w:rsidRDefault="00D45FD9" w:rsidP="00D45FD9">
            <w:pPr>
              <w:pStyle w:val="ListParagraph"/>
            </w:pPr>
          </w:p>
          <w:p w:rsidR="00350CA8" w:rsidRDefault="00350CA8" w:rsidP="00350CA8">
            <w:pPr>
              <w:pStyle w:val="ListParagraph"/>
              <w:numPr>
                <w:ilvl w:val="0"/>
                <w:numId w:val="2"/>
              </w:numPr>
            </w:pPr>
            <w:r>
              <w:t xml:space="preserve">How did you feel when you watched </w:t>
            </w:r>
            <w:r>
              <w:t xml:space="preserve">When Sally meets </w:t>
            </w:r>
            <w:r w:rsidR="00CC1E70">
              <w:t>Harry?</w:t>
            </w:r>
            <w:r>
              <w:t xml:space="preserve">  </w:t>
            </w:r>
          </w:p>
          <w:p w:rsidR="00D45FD9" w:rsidRDefault="00CC1E70" w:rsidP="00350CA8">
            <w:pPr>
              <w:pStyle w:val="ListParagraph"/>
              <w:numPr>
                <w:ilvl w:val="0"/>
                <w:numId w:val="2"/>
              </w:numPr>
            </w:pPr>
            <w:r>
              <w:t xml:space="preserve">Did you close your eyes or look away during any scenes?  </w:t>
            </w:r>
          </w:p>
          <w:p w:rsidR="00350CA8" w:rsidRDefault="00CC1E70" w:rsidP="00D45FD9">
            <w:pPr>
              <w:pStyle w:val="ListParagraph"/>
            </w:pPr>
            <w:r>
              <w:t>a) No    b) Yes</w:t>
            </w:r>
          </w:p>
          <w:p w:rsidR="008021F1" w:rsidRDefault="008021F1" w:rsidP="008021F1">
            <w:r>
              <w:t xml:space="preserve">     </w:t>
            </w:r>
          </w:p>
        </w:tc>
        <w:tc>
          <w:tcPr>
            <w:tcW w:w="1596" w:type="dxa"/>
          </w:tcPr>
          <w:p w:rsidR="001F6A53" w:rsidRDefault="001F6A53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>
            <w:pPr>
              <w:pStyle w:val="ListParagraph"/>
            </w:pPr>
          </w:p>
          <w:p w:rsidR="00CC1E70" w:rsidRDefault="00CC1E70" w:rsidP="00CC1E70">
            <w:pPr>
              <w:pStyle w:val="ListParagraph"/>
            </w:pPr>
          </w:p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>
            <w:pPr>
              <w:pStyle w:val="ListParagraph"/>
            </w:pPr>
          </w:p>
          <w:p w:rsidR="00CC1E70" w:rsidRDefault="00CC1E70" w:rsidP="00CC1E70">
            <w:pPr>
              <w:pStyle w:val="ListParagraph"/>
            </w:pPr>
          </w:p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D45FD9" w:rsidRDefault="00D45FD9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  <w:tr w:rsidR="00CC1E70" w:rsidTr="00D45FD9">
        <w:tc>
          <w:tcPr>
            <w:tcW w:w="468" w:type="dxa"/>
          </w:tcPr>
          <w:p w:rsidR="00CC1E70" w:rsidRDefault="00CC1E70"/>
        </w:tc>
        <w:tc>
          <w:tcPr>
            <w:tcW w:w="1937" w:type="dxa"/>
          </w:tcPr>
          <w:p w:rsidR="00CC1E70" w:rsidRDefault="00CC1E70"/>
        </w:tc>
        <w:tc>
          <w:tcPr>
            <w:tcW w:w="1559" w:type="dxa"/>
          </w:tcPr>
          <w:p w:rsidR="00CC1E70" w:rsidRDefault="00CC1E70" w:rsidP="00350CA8"/>
        </w:tc>
        <w:tc>
          <w:tcPr>
            <w:tcW w:w="3790" w:type="dxa"/>
          </w:tcPr>
          <w:p w:rsidR="00CC1E70" w:rsidRDefault="00CC1E70" w:rsidP="00CC1E70"/>
          <w:p w:rsidR="00CC1E70" w:rsidRDefault="00CC1E70" w:rsidP="00CC1E70"/>
          <w:p w:rsidR="00CC1E70" w:rsidRDefault="00CC1E70" w:rsidP="00CC1E70"/>
        </w:tc>
        <w:tc>
          <w:tcPr>
            <w:tcW w:w="1596" w:type="dxa"/>
          </w:tcPr>
          <w:p w:rsidR="00CC1E70" w:rsidRDefault="00CC1E70"/>
        </w:tc>
      </w:tr>
    </w:tbl>
    <w:p w:rsidR="00A208DE" w:rsidRDefault="00A208DE"/>
    <w:p w:rsidR="008021F1" w:rsidRDefault="008021F1"/>
    <w:p w:rsidR="008021F1" w:rsidRDefault="008021F1"/>
    <w:p w:rsidR="008021F1" w:rsidRDefault="008021F1"/>
    <w:p w:rsidR="008021F1" w:rsidRDefault="008021F1"/>
    <w:p w:rsidR="008021F1" w:rsidRDefault="008021F1"/>
    <w:p w:rsidR="008021F1" w:rsidRDefault="008021F1" w:rsidP="008021F1">
      <w:r>
        <w:t xml:space="preserve">Did you feel any emotion during the first </w:t>
      </w:r>
      <w:proofErr w:type="gramStart"/>
      <w:r>
        <w:t>film ?</w:t>
      </w:r>
      <w:proofErr w:type="gramEnd"/>
      <w:r>
        <w:t xml:space="preserve">  Yes No </w:t>
      </w:r>
    </w:p>
    <w:p w:rsidR="008021F1" w:rsidRDefault="008021F1" w:rsidP="008021F1"/>
    <w:p w:rsidR="008021F1" w:rsidRDefault="008021F1" w:rsidP="008021F1">
      <w:r>
        <w:t>If so what was the emotion?   _____</w:t>
      </w:r>
    </w:p>
    <w:p w:rsidR="008021F1" w:rsidRDefault="008021F1" w:rsidP="008021F1">
      <w:r>
        <w:t>How much of this emotion did you feel _____</w:t>
      </w:r>
      <w:proofErr w:type="gramStart"/>
      <w:r>
        <w:t>_</w:t>
      </w:r>
      <w:proofErr w:type="gramEnd"/>
    </w:p>
    <w:p w:rsidR="008021F1" w:rsidRDefault="008021F1" w:rsidP="008021F1"/>
    <w:p w:rsidR="008021F1" w:rsidRDefault="008021F1" w:rsidP="008021F1">
      <w:r>
        <w:t>Please use the following pleasantness scale to rate the feelings you had during the film. Select your answer.</w:t>
      </w:r>
      <w:r>
        <w:t xml:space="preserve"> </w:t>
      </w:r>
    </w:p>
    <w:p w:rsidR="008021F1" w:rsidRDefault="008021F1" w:rsidP="008021F1">
      <w:r>
        <w:t xml:space="preserve">0  </w:t>
      </w:r>
      <w:r>
        <w:t xml:space="preserve"> 1   2   </w:t>
      </w:r>
      <w:proofErr w:type="gramStart"/>
      <w:r>
        <w:t>3  4</w:t>
      </w:r>
      <w:proofErr w:type="gramEnd"/>
      <w:r>
        <w:t xml:space="preserve">  5  6  7 </w:t>
      </w:r>
      <w:r>
        <w:t xml:space="preserve"> 8</w:t>
      </w:r>
    </w:p>
    <w:p w:rsidR="008021F1" w:rsidRDefault="008021F1" w:rsidP="008021F1"/>
    <w:p w:rsidR="008021F1" w:rsidRDefault="008021F1" w:rsidP="008021F1">
      <w:r>
        <w:t xml:space="preserve">Had you watched this film </w:t>
      </w:r>
      <w:proofErr w:type="gramStart"/>
      <w:r>
        <w:t>before ?</w:t>
      </w:r>
      <w:proofErr w:type="gramEnd"/>
    </w:p>
    <w:p w:rsidR="008021F1" w:rsidRDefault="008021F1" w:rsidP="008021F1"/>
    <w:p w:rsidR="008021F1" w:rsidRDefault="008021F1" w:rsidP="008021F1">
      <w:r>
        <w:t xml:space="preserve">Did you close your eyes or look away during any scenes?  </w:t>
      </w:r>
    </w:p>
    <w:p w:rsidR="008021F1" w:rsidRDefault="008021F1" w:rsidP="008021F1">
      <w:pPr>
        <w:pStyle w:val="ListParagraph"/>
      </w:pPr>
      <w:r>
        <w:t xml:space="preserve">a) No    b) Yes  </w:t>
      </w:r>
    </w:p>
    <w:p w:rsidR="008021F1" w:rsidRDefault="008021F1" w:rsidP="008021F1"/>
    <w:p w:rsidR="008021F1" w:rsidRDefault="008021F1" w:rsidP="008021F1">
      <w:r>
        <w:t xml:space="preserve">Did you feel any emotion during the </w:t>
      </w:r>
      <w:proofErr w:type="gramStart"/>
      <w:r>
        <w:t xml:space="preserve">second </w:t>
      </w:r>
      <w:r>
        <w:t xml:space="preserve"> film</w:t>
      </w:r>
      <w:proofErr w:type="gramEnd"/>
      <w:r>
        <w:t xml:space="preserve"> ?  Yes No </w:t>
      </w:r>
    </w:p>
    <w:p w:rsidR="008021F1" w:rsidRDefault="008021F1" w:rsidP="008021F1"/>
    <w:p w:rsidR="008021F1" w:rsidRDefault="008021F1" w:rsidP="008021F1">
      <w:r>
        <w:t>If so what was the emotion?   _____</w:t>
      </w:r>
    </w:p>
    <w:p w:rsidR="008021F1" w:rsidRDefault="008021F1" w:rsidP="008021F1">
      <w:r>
        <w:t>How much of this emotion did you feel _____</w:t>
      </w:r>
      <w:proofErr w:type="gramStart"/>
      <w:r>
        <w:t>_</w:t>
      </w:r>
      <w:proofErr w:type="gramEnd"/>
    </w:p>
    <w:p w:rsidR="008021F1" w:rsidRDefault="008021F1" w:rsidP="008021F1"/>
    <w:p w:rsidR="008021F1" w:rsidRDefault="008021F1" w:rsidP="008021F1">
      <w:r>
        <w:t>Please use the following pleasantness scale to rate the feelings you had during the film. Select your answer.</w:t>
      </w:r>
    </w:p>
    <w:p w:rsidR="008021F1" w:rsidRDefault="008021F1" w:rsidP="008021F1">
      <w:proofErr w:type="gramStart"/>
      <w:r>
        <w:t>0  -</w:t>
      </w:r>
      <w:proofErr w:type="gramEnd"/>
      <w:r>
        <w:t xml:space="preserve"> 8</w:t>
      </w:r>
    </w:p>
    <w:p w:rsidR="008021F1" w:rsidRDefault="008021F1" w:rsidP="008021F1"/>
    <w:p w:rsidR="008021F1" w:rsidRDefault="008021F1" w:rsidP="008021F1">
      <w:r>
        <w:t xml:space="preserve">Had you watched this film </w:t>
      </w:r>
      <w:proofErr w:type="gramStart"/>
      <w:r>
        <w:t>before ?</w:t>
      </w:r>
      <w:proofErr w:type="gramEnd"/>
    </w:p>
    <w:p w:rsidR="008021F1" w:rsidRDefault="008021F1" w:rsidP="008021F1"/>
    <w:p w:rsidR="008021F1" w:rsidRDefault="008021F1" w:rsidP="008021F1">
      <w:r>
        <w:t xml:space="preserve">Did you close your eyes or look away during any scenes?  </w:t>
      </w:r>
    </w:p>
    <w:p w:rsidR="008021F1" w:rsidRDefault="008021F1" w:rsidP="008021F1">
      <w:pPr>
        <w:pStyle w:val="ListParagraph"/>
      </w:pPr>
      <w:r>
        <w:t xml:space="preserve">a) No    b) Yes  </w:t>
      </w:r>
    </w:p>
    <w:p w:rsidR="008021F1" w:rsidRDefault="008021F1" w:rsidP="008021F1"/>
    <w:p w:rsidR="008021F1" w:rsidRDefault="008021F1" w:rsidP="008021F1"/>
    <w:p w:rsidR="008021F1" w:rsidRDefault="008021F1" w:rsidP="008021F1">
      <w:r>
        <w:t>Will the medication you take affect your emotion when watching films?</w:t>
      </w:r>
    </w:p>
    <w:p w:rsidR="008021F1" w:rsidRDefault="008021F1" w:rsidP="008021F1"/>
    <w:p w:rsidR="008021F1" w:rsidRDefault="008021F1" w:rsidP="008021F1">
      <w:r>
        <w:t>When was the last time you went out with friends to have a good time?</w:t>
      </w:r>
    </w:p>
    <w:p w:rsidR="008021F1" w:rsidRDefault="008021F1" w:rsidP="008021F1"/>
    <w:p w:rsidR="008021F1" w:rsidRDefault="008021F1" w:rsidP="008021F1"/>
    <w:p w:rsidR="008021F1" w:rsidRDefault="005C5036" w:rsidP="009A65D4">
      <w:r>
        <w:t xml:space="preserve">Do you think it is necessary to drink in order to be in a positive frame of </w:t>
      </w:r>
      <w:proofErr w:type="gramStart"/>
      <w:r>
        <w:t>mind ?</w:t>
      </w:r>
      <w:proofErr w:type="gramEnd"/>
      <w:r>
        <w:t xml:space="preserve">  Yes No</w:t>
      </w:r>
    </w:p>
    <w:p w:rsidR="009A65D4" w:rsidRDefault="009A65D4" w:rsidP="009A65D4"/>
    <w:p w:rsidR="009A65D4" w:rsidRDefault="009A65D4" w:rsidP="009A65D4">
      <w:r>
        <w:t>Name ……….</w:t>
      </w:r>
    </w:p>
    <w:p w:rsidR="009A65D4" w:rsidRDefault="009A65D4" w:rsidP="009A65D4"/>
    <w:p w:rsidR="009A65D4" w:rsidRDefault="009A65D4" w:rsidP="009A65D4"/>
    <w:p w:rsidR="009A65D4" w:rsidRDefault="009A65D4" w:rsidP="009A65D4">
      <w:r>
        <w:t>Email</w:t>
      </w:r>
      <w:bookmarkStart w:id="0" w:name="_GoBack"/>
      <w:bookmarkEnd w:id="0"/>
    </w:p>
    <w:sectPr w:rsidR="009A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3B11"/>
    <w:multiLevelType w:val="hybridMultilevel"/>
    <w:tmpl w:val="48DA4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45E2"/>
    <w:multiLevelType w:val="hybridMultilevel"/>
    <w:tmpl w:val="22546264"/>
    <w:lvl w:ilvl="0" w:tplc="F73A2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3A251D"/>
    <w:multiLevelType w:val="hybridMultilevel"/>
    <w:tmpl w:val="3476D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38"/>
    <w:rsid w:val="001F6A53"/>
    <w:rsid w:val="00350CA8"/>
    <w:rsid w:val="005B0A62"/>
    <w:rsid w:val="005C5036"/>
    <w:rsid w:val="008021F1"/>
    <w:rsid w:val="009A65D4"/>
    <w:rsid w:val="00A208DE"/>
    <w:rsid w:val="00BD7338"/>
    <w:rsid w:val="00CC1E70"/>
    <w:rsid w:val="00D45FD9"/>
    <w:rsid w:val="00D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A462-867B-484C-B528-A84AF1F2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hec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Nwadike</dc:creator>
  <cp:keywords/>
  <dc:description/>
  <cp:lastModifiedBy>Phyllis Nwadike</cp:lastModifiedBy>
  <cp:revision>2</cp:revision>
  <dcterms:created xsi:type="dcterms:W3CDTF">2016-06-11T13:29:00Z</dcterms:created>
  <dcterms:modified xsi:type="dcterms:W3CDTF">2016-06-11T15:47:00Z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